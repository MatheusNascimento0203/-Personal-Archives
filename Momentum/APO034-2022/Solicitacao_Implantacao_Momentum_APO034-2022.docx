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DF17" w14:textId="77777777" w:rsidR="003F1DC6" w:rsidRDefault="003F1DC6" w:rsidP="00A86EF8">
      <w:pPr>
        <w:pStyle w:val="Ttulo1"/>
        <w:numPr>
          <w:ilvl w:val="0"/>
          <w:numId w:val="0"/>
        </w:numPr>
        <w:rPr>
          <w:rFonts w:cstheme="minorHAnsi"/>
        </w:rPr>
      </w:pPr>
    </w:p>
    <w:p w14:paraId="71F6E430" w14:textId="1D3271E3" w:rsidR="00A86EF8" w:rsidRPr="00E50B93" w:rsidRDefault="00844B95" w:rsidP="00A86EF8">
      <w:pPr>
        <w:pStyle w:val="Ttulo1"/>
        <w:numPr>
          <w:ilvl w:val="0"/>
          <w:numId w:val="0"/>
        </w:numPr>
        <w:rPr>
          <w:rFonts w:cstheme="minorHAnsi"/>
        </w:rPr>
      </w:pPr>
      <w:r>
        <w:rPr>
          <w:rFonts w:cstheme="minorHAnsi"/>
        </w:rPr>
        <w:t xml:space="preserve">Solicitação de </w:t>
      </w:r>
      <w:r w:rsidR="00FD690A">
        <w:rPr>
          <w:rFonts w:cstheme="minorHAnsi"/>
        </w:rPr>
        <w:t>Implantação</w:t>
      </w:r>
    </w:p>
    <w:tbl>
      <w:tblPr>
        <w:tblStyle w:val="Tabelacomgrade"/>
        <w:tblW w:w="10094" w:type="dxa"/>
        <w:tblLook w:val="04A0" w:firstRow="1" w:lastRow="0" w:firstColumn="1" w:lastColumn="0" w:noHBand="0" w:noVBand="1"/>
      </w:tblPr>
      <w:tblGrid>
        <w:gridCol w:w="9870"/>
        <w:gridCol w:w="224"/>
      </w:tblGrid>
      <w:tr w:rsidR="00A86EF8" w:rsidRPr="00E50B93" w14:paraId="71F3E532" w14:textId="77777777" w:rsidTr="002409A2">
        <w:tc>
          <w:tcPr>
            <w:tcW w:w="9870" w:type="dxa"/>
            <w:tcBorders>
              <w:top w:val="nil"/>
              <w:left w:val="nil"/>
              <w:bottom w:val="nil"/>
              <w:right w:val="nil"/>
            </w:tcBorders>
          </w:tcPr>
          <w:p w14:paraId="279D068A" w14:textId="77777777" w:rsidR="00A86EF8" w:rsidRPr="00E50B93" w:rsidRDefault="00A86EF8" w:rsidP="002409A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4E10B4C6" w14:textId="77777777" w:rsidR="00A86EF8" w:rsidRPr="00E50B93" w:rsidRDefault="00A86EF8" w:rsidP="002409A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tbl>
      <w:tblPr>
        <w:tblW w:w="9494" w:type="dxa"/>
        <w:tblInd w:w="42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2976"/>
        <w:gridCol w:w="6518"/>
      </w:tblGrid>
      <w:tr w:rsidR="00EC1C9D" w14:paraId="5E214E4B" w14:textId="77777777" w:rsidTr="0087600D">
        <w:trPr>
          <w:trHeight w:val="429"/>
        </w:trPr>
        <w:tc>
          <w:tcPr>
            <w:tcW w:w="94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  <w:hideMark/>
          </w:tcPr>
          <w:p w14:paraId="34ACA421" w14:textId="77777777" w:rsidR="00EC1C9D" w:rsidRPr="00FD690A" w:rsidRDefault="00EC1C9D" w:rsidP="0087600D">
            <w:pPr>
              <w:jc w:val="center"/>
              <w:rPr>
                <w:b/>
              </w:rPr>
            </w:pPr>
            <w:bookmarkStart w:id="0" w:name="_Toc510525963"/>
            <w:bookmarkStart w:id="1" w:name="_Toc519065011"/>
            <w:r w:rsidRPr="00FD690A">
              <w:rPr>
                <w:b/>
              </w:rPr>
              <w:t>Descrição</w:t>
            </w:r>
          </w:p>
        </w:tc>
      </w:tr>
      <w:tr w:rsidR="00EC1C9D" w14:paraId="27AC6B4C" w14:textId="77777777" w:rsidTr="00924521">
        <w:trPr>
          <w:trHeight w:val="377"/>
        </w:trPr>
        <w:tc>
          <w:tcPr>
            <w:tcW w:w="29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EC577F3" w14:textId="77777777" w:rsidR="00EC1C9D" w:rsidRDefault="00EC1C9D" w:rsidP="0087600D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6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9783EA" w14:textId="7C933369" w:rsidR="005837C9" w:rsidRDefault="00D77878" w:rsidP="0087600D">
            <w:pPr>
              <w:pStyle w:val="Verses"/>
              <w:spacing w:line="276" w:lineRule="auto"/>
              <w:jc w:val="left"/>
            </w:pPr>
            <w:r>
              <w:t>APO0</w:t>
            </w:r>
            <w:r w:rsidR="00756229">
              <w:t>3</w:t>
            </w:r>
            <w:r w:rsidR="00C373FC">
              <w:t>4-2022</w:t>
            </w:r>
          </w:p>
        </w:tc>
      </w:tr>
      <w:tr w:rsidR="00EC1C9D" w14:paraId="331DFFCF" w14:textId="77777777" w:rsidTr="00924521">
        <w:trPr>
          <w:trHeight w:val="377"/>
        </w:trPr>
        <w:tc>
          <w:tcPr>
            <w:tcW w:w="29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9CFA6F" w14:textId="77777777" w:rsidR="00EC1C9D" w:rsidRDefault="0037603E" w:rsidP="00EC1C9D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 xml:space="preserve">Data da Solicitação </w:t>
            </w:r>
          </w:p>
        </w:tc>
        <w:tc>
          <w:tcPr>
            <w:tcW w:w="6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40342A" w14:textId="79E89E34" w:rsidR="00EC1C9D" w:rsidRDefault="00C373FC" w:rsidP="00EC1C9D">
            <w:pPr>
              <w:pStyle w:val="Verses"/>
              <w:spacing w:line="276" w:lineRule="auto"/>
              <w:jc w:val="left"/>
            </w:pPr>
            <w:r>
              <w:t>27</w:t>
            </w:r>
            <w:r w:rsidR="007C4B9D">
              <w:t>/0</w:t>
            </w:r>
            <w:r>
              <w:t>7</w:t>
            </w:r>
            <w:r w:rsidR="00F52471">
              <w:t>/2022</w:t>
            </w:r>
          </w:p>
        </w:tc>
      </w:tr>
      <w:tr w:rsidR="00924521" w14:paraId="5F8317F2" w14:textId="77777777" w:rsidTr="00924521">
        <w:trPr>
          <w:trHeight w:val="377"/>
        </w:trPr>
        <w:tc>
          <w:tcPr>
            <w:tcW w:w="29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EB65CB" w14:textId="77777777" w:rsidR="00924521" w:rsidRDefault="00924521" w:rsidP="00924521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Data da Implementação</w:t>
            </w:r>
          </w:p>
        </w:tc>
        <w:tc>
          <w:tcPr>
            <w:tcW w:w="6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ACDC11" w14:textId="41985ADD" w:rsidR="00924521" w:rsidRDefault="00C373FC" w:rsidP="00924521">
            <w:pPr>
              <w:pStyle w:val="Verses"/>
              <w:spacing w:line="276" w:lineRule="auto"/>
              <w:jc w:val="left"/>
            </w:pPr>
            <w:r>
              <w:t>11</w:t>
            </w:r>
            <w:r w:rsidR="007C4B9D">
              <w:t>/</w:t>
            </w:r>
            <w:r>
              <w:t>10</w:t>
            </w:r>
            <w:r w:rsidR="00F156D0">
              <w:t>/2022</w:t>
            </w:r>
          </w:p>
        </w:tc>
      </w:tr>
      <w:tr w:rsidR="00924521" w14:paraId="1C88A0D5" w14:textId="77777777" w:rsidTr="00924521">
        <w:trPr>
          <w:trHeight w:val="377"/>
        </w:trPr>
        <w:tc>
          <w:tcPr>
            <w:tcW w:w="29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33A795B" w14:textId="77777777" w:rsidR="00924521" w:rsidRDefault="00924521" w:rsidP="00924521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Usuário solicitante</w:t>
            </w:r>
          </w:p>
        </w:tc>
        <w:tc>
          <w:tcPr>
            <w:tcW w:w="6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4E6BC1" w14:textId="12F147F0" w:rsidR="00924521" w:rsidRDefault="00C373FC" w:rsidP="00924521">
            <w:pPr>
              <w:pStyle w:val="Verses"/>
              <w:spacing w:line="276" w:lineRule="auto"/>
              <w:jc w:val="left"/>
            </w:pPr>
            <w:r>
              <w:rPr>
                <w:rFonts w:asciiTheme="minorHAnsi" w:hAnsiTheme="minorHAnsi" w:cstheme="minorHAnsi"/>
              </w:rPr>
              <w:t>Noeli Santos</w:t>
            </w:r>
          </w:p>
        </w:tc>
      </w:tr>
      <w:tr w:rsidR="00924521" w14:paraId="556DD936" w14:textId="77777777" w:rsidTr="00924521">
        <w:trPr>
          <w:trHeight w:val="377"/>
        </w:trPr>
        <w:tc>
          <w:tcPr>
            <w:tcW w:w="29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8EDD6D" w14:textId="77777777" w:rsidR="00924521" w:rsidRDefault="00924521" w:rsidP="00924521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Analista Negócios responsável</w:t>
            </w:r>
          </w:p>
        </w:tc>
        <w:tc>
          <w:tcPr>
            <w:tcW w:w="6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D17477" w14:textId="3660B2EC" w:rsidR="00924521" w:rsidRDefault="007C4B9D" w:rsidP="00924521">
            <w:pPr>
              <w:pStyle w:val="Verses"/>
              <w:spacing w:line="276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Nathalia</w:t>
            </w:r>
          </w:p>
        </w:tc>
      </w:tr>
      <w:tr w:rsidR="00924521" w14:paraId="2C801BA8" w14:textId="77777777" w:rsidTr="00924521">
        <w:trPr>
          <w:trHeight w:val="377"/>
        </w:trPr>
        <w:tc>
          <w:tcPr>
            <w:tcW w:w="29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32E09A" w14:textId="77777777" w:rsidR="00924521" w:rsidRDefault="00E36CDE" w:rsidP="00924521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Desenvolvedor</w:t>
            </w:r>
          </w:p>
        </w:tc>
        <w:tc>
          <w:tcPr>
            <w:tcW w:w="6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DF7B0B" w14:textId="0B448B0A" w:rsidR="00924521" w:rsidRDefault="00C373FC" w:rsidP="00924521">
            <w:pPr>
              <w:pStyle w:val="Verses"/>
              <w:spacing w:line="276" w:lineRule="auto"/>
              <w:jc w:val="left"/>
            </w:pPr>
            <w:r>
              <w:t>Lucas Maritan</w:t>
            </w:r>
          </w:p>
        </w:tc>
      </w:tr>
      <w:tr w:rsidR="00924521" w14:paraId="2F5721DF" w14:textId="77777777" w:rsidTr="00924521">
        <w:trPr>
          <w:trHeight w:val="377"/>
        </w:trPr>
        <w:tc>
          <w:tcPr>
            <w:tcW w:w="29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B1BA85" w14:textId="77777777" w:rsidR="00924521" w:rsidRDefault="00924521" w:rsidP="00924521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Responsável Fábrica</w:t>
            </w:r>
          </w:p>
        </w:tc>
        <w:tc>
          <w:tcPr>
            <w:tcW w:w="6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4D6CE3" w14:textId="6BA5FF9F" w:rsidR="00924521" w:rsidRDefault="00C373FC" w:rsidP="00924521">
            <w:pPr>
              <w:pStyle w:val="Verses"/>
              <w:spacing w:line="276" w:lineRule="auto"/>
              <w:jc w:val="left"/>
            </w:pPr>
            <w:r>
              <w:t>Matheus Nascimento</w:t>
            </w:r>
          </w:p>
        </w:tc>
      </w:tr>
      <w:tr w:rsidR="00924521" w14:paraId="72D3539A" w14:textId="77777777" w:rsidTr="00924521">
        <w:trPr>
          <w:trHeight w:val="377"/>
        </w:trPr>
        <w:tc>
          <w:tcPr>
            <w:tcW w:w="29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BB46F2" w14:textId="77777777" w:rsidR="00924521" w:rsidRDefault="00924521" w:rsidP="00924521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E-mail do responsável</w:t>
            </w:r>
          </w:p>
        </w:tc>
        <w:tc>
          <w:tcPr>
            <w:tcW w:w="6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9D9112" w14:textId="7A0D757E" w:rsidR="00924521" w:rsidRDefault="00C373FC" w:rsidP="00924521">
            <w:pPr>
              <w:pStyle w:val="Verses"/>
              <w:spacing w:line="276" w:lineRule="auto"/>
              <w:jc w:val="left"/>
            </w:pPr>
            <w:r>
              <w:t>Matheus.nascimento</w:t>
            </w:r>
            <w:r w:rsidR="00100BC3">
              <w:t>@smn.com.br</w:t>
            </w:r>
          </w:p>
        </w:tc>
      </w:tr>
      <w:tr w:rsidR="00924521" w14:paraId="60B31339" w14:textId="77777777" w:rsidTr="00924521">
        <w:trPr>
          <w:trHeight w:val="377"/>
        </w:trPr>
        <w:tc>
          <w:tcPr>
            <w:tcW w:w="29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03B22B9" w14:textId="77777777" w:rsidR="00924521" w:rsidRDefault="00924521" w:rsidP="00924521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Tipo de Solicitação</w:t>
            </w:r>
          </w:p>
        </w:tc>
        <w:tc>
          <w:tcPr>
            <w:tcW w:w="6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7AFDCB6" w14:textId="77AFF601" w:rsidR="00924521" w:rsidRDefault="00000000" w:rsidP="00924521">
            <w:pPr>
              <w:tabs>
                <w:tab w:val="left" w:pos="2160"/>
              </w:tabs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229762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B68A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24521">
              <w:rPr>
                <w:rFonts w:ascii="Arial" w:hAnsi="Arial" w:cs="Arial"/>
                <w:sz w:val="20"/>
                <w:szCs w:val="20"/>
              </w:rPr>
              <w:t xml:space="preserve"> FIX     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866876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262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24521">
              <w:rPr>
                <w:rFonts w:ascii="Arial" w:hAnsi="Arial" w:cs="Arial"/>
                <w:sz w:val="20"/>
                <w:szCs w:val="20"/>
              </w:rPr>
              <w:t xml:space="preserve"> Requerimento            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9148535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7262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924521">
              <w:rPr>
                <w:rFonts w:ascii="Arial" w:hAnsi="Arial" w:cs="Arial"/>
                <w:sz w:val="20"/>
                <w:szCs w:val="20"/>
              </w:rPr>
              <w:t xml:space="preserve"> SOL    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2146613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2452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24521">
              <w:rPr>
                <w:rFonts w:ascii="Arial" w:hAnsi="Arial" w:cs="Arial"/>
                <w:sz w:val="20"/>
                <w:szCs w:val="20"/>
              </w:rPr>
              <w:t xml:space="preserve"> APP</w:t>
            </w:r>
          </w:p>
        </w:tc>
      </w:tr>
      <w:tr w:rsidR="00924521" w14:paraId="31DD430E" w14:textId="77777777" w:rsidTr="00924521">
        <w:trPr>
          <w:trHeight w:val="377"/>
        </w:trPr>
        <w:tc>
          <w:tcPr>
            <w:tcW w:w="29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0F55B21" w14:textId="77777777" w:rsidR="00924521" w:rsidRDefault="00924521" w:rsidP="00924521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Criticidade</w:t>
            </w:r>
          </w:p>
        </w:tc>
        <w:tc>
          <w:tcPr>
            <w:tcW w:w="6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FB5F0A1" w14:textId="2DDEF9DA" w:rsidR="00924521" w:rsidRDefault="00000000" w:rsidP="00924521">
            <w:pPr>
              <w:tabs>
                <w:tab w:val="left" w:pos="2160"/>
              </w:tabs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780448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4B9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24521">
              <w:rPr>
                <w:rFonts w:ascii="Arial" w:hAnsi="Arial" w:cs="Arial"/>
                <w:sz w:val="20"/>
                <w:szCs w:val="20"/>
              </w:rPr>
              <w:t xml:space="preserve"> Necessário  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074324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C4B9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924521">
              <w:rPr>
                <w:rFonts w:ascii="Arial" w:hAnsi="Arial" w:cs="Arial"/>
                <w:sz w:val="20"/>
                <w:szCs w:val="20"/>
              </w:rPr>
              <w:t xml:space="preserve"> Desejável    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210391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B68A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24521">
              <w:rPr>
                <w:rFonts w:ascii="Arial" w:hAnsi="Arial" w:cs="Arial"/>
                <w:sz w:val="20"/>
                <w:szCs w:val="20"/>
              </w:rPr>
              <w:t xml:space="preserve"> Essencial   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721327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24521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24521">
              <w:rPr>
                <w:rFonts w:ascii="Arial" w:hAnsi="Arial" w:cs="Arial"/>
                <w:sz w:val="20"/>
                <w:szCs w:val="20"/>
              </w:rPr>
              <w:t xml:space="preserve"> Legal </w:t>
            </w:r>
          </w:p>
        </w:tc>
      </w:tr>
      <w:tr w:rsidR="00924521" w14:paraId="1A727C0C" w14:textId="77777777" w:rsidTr="00924521">
        <w:trPr>
          <w:trHeight w:val="377"/>
        </w:trPr>
        <w:tc>
          <w:tcPr>
            <w:tcW w:w="29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0623F97" w14:textId="77777777" w:rsidR="00924521" w:rsidRDefault="00924521" w:rsidP="00924521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Impacto Operacional</w:t>
            </w:r>
          </w:p>
        </w:tc>
        <w:tc>
          <w:tcPr>
            <w:tcW w:w="6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42E2C9E" w14:textId="1D520821" w:rsidR="00924521" w:rsidRDefault="00000000" w:rsidP="00924521">
            <w:pPr>
              <w:tabs>
                <w:tab w:val="left" w:pos="2160"/>
              </w:tabs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3135425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77878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924521">
              <w:rPr>
                <w:rFonts w:ascii="Arial" w:hAnsi="Arial" w:cs="Arial"/>
                <w:sz w:val="20"/>
                <w:szCs w:val="20"/>
              </w:rPr>
              <w:t xml:space="preserve"> Baixo           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383633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7878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24521">
              <w:rPr>
                <w:rFonts w:ascii="Arial" w:hAnsi="Arial" w:cs="Arial"/>
                <w:sz w:val="20"/>
                <w:szCs w:val="20"/>
              </w:rPr>
              <w:t xml:space="preserve"> Médio          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224924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75C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24521">
              <w:rPr>
                <w:rFonts w:ascii="Arial" w:hAnsi="Arial" w:cs="Arial"/>
                <w:sz w:val="20"/>
                <w:szCs w:val="20"/>
              </w:rPr>
              <w:t xml:space="preserve"> Alto            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839112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24521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24521">
              <w:rPr>
                <w:rFonts w:ascii="Arial" w:hAnsi="Arial" w:cs="Arial"/>
                <w:sz w:val="20"/>
                <w:szCs w:val="20"/>
              </w:rPr>
              <w:t xml:space="preserve"> Urgente </w:t>
            </w:r>
          </w:p>
        </w:tc>
      </w:tr>
      <w:tr w:rsidR="00924521" w14:paraId="1B9A6054" w14:textId="77777777" w:rsidTr="00924521">
        <w:trPr>
          <w:trHeight w:val="377"/>
        </w:trPr>
        <w:tc>
          <w:tcPr>
            <w:tcW w:w="29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50D9940" w14:textId="77777777" w:rsidR="00924521" w:rsidRDefault="00924521" w:rsidP="00924521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6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5BCEB43" w14:textId="4E2D8CA8" w:rsidR="00924521" w:rsidRDefault="00000000" w:rsidP="00924521">
            <w:pPr>
              <w:tabs>
                <w:tab w:val="left" w:pos="2160"/>
              </w:tabs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278180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622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24521">
              <w:rPr>
                <w:rFonts w:ascii="Arial" w:hAnsi="Arial" w:cs="Arial"/>
                <w:sz w:val="20"/>
                <w:szCs w:val="20"/>
              </w:rPr>
              <w:t xml:space="preserve"> Baixa           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4001809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373FC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924521">
              <w:rPr>
                <w:rFonts w:ascii="Arial" w:hAnsi="Arial" w:cs="Arial"/>
                <w:sz w:val="20"/>
                <w:szCs w:val="20"/>
              </w:rPr>
              <w:t xml:space="preserve"> Média          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43869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73FC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24521">
              <w:rPr>
                <w:rFonts w:ascii="Arial" w:hAnsi="Arial" w:cs="Arial"/>
                <w:sz w:val="20"/>
                <w:szCs w:val="20"/>
              </w:rPr>
              <w:t xml:space="preserve"> Alta            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788312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75C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24521">
              <w:rPr>
                <w:rFonts w:ascii="Arial" w:hAnsi="Arial" w:cs="Arial"/>
                <w:sz w:val="20"/>
                <w:szCs w:val="20"/>
              </w:rPr>
              <w:t xml:space="preserve"> Urgente</w:t>
            </w:r>
          </w:p>
        </w:tc>
      </w:tr>
    </w:tbl>
    <w:p w14:paraId="0C6E3B14" w14:textId="77777777" w:rsidR="0026034A" w:rsidRPr="008843C9" w:rsidRDefault="0026034A" w:rsidP="0026034A">
      <w:pPr>
        <w:pStyle w:val="Autopass-1"/>
        <w:numPr>
          <w:ilvl w:val="0"/>
          <w:numId w:val="1"/>
        </w:numPr>
      </w:pPr>
      <w:r w:rsidRPr="00C6217F">
        <w:t>Objetivos</w:t>
      </w:r>
      <w:r w:rsidRPr="008843C9">
        <w:t xml:space="preserve"> deste documento</w:t>
      </w:r>
      <w:bookmarkEnd w:id="0"/>
    </w:p>
    <w:p w14:paraId="1973EBDF" w14:textId="17C421B9" w:rsidR="008C29E1" w:rsidRDefault="00F94655" w:rsidP="006B68AE">
      <w:pPr>
        <w:ind w:left="426"/>
        <w:jc w:val="both"/>
        <w:rPr>
          <w:rFonts w:cstheme="minorHAnsi"/>
        </w:rPr>
      </w:pPr>
      <w:r>
        <w:rPr>
          <w:rFonts w:cstheme="minorHAnsi"/>
        </w:rPr>
        <w:t>Alteração</w:t>
      </w:r>
      <w:r w:rsidR="00582CE1">
        <w:rPr>
          <w:rFonts w:cstheme="minorHAnsi"/>
        </w:rPr>
        <w:t xml:space="preserve"> </w:t>
      </w:r>
      <w:r w:rsidR="00D77878">
        <w:rPr>
          <w:rFonts w:cstheme="minorHAnsi"/>
        </w:rPr>
        <w:t>n</w:t>
      </w:r>
      <w:r w:rsidR="00C373FC">
        <w:rPr>
          <w:rFonts w:cstheme="minorHAnsi"/>
        </w:rPr>
        <w:t>as rotinas do Jurídico para redirecionar para o novo Consulta Cliente</w:t>
      </w:r>
      <w:r w:rsidR="00756229">
        <w:rPr>
          <w:rFonts w:cstheme="minorHAnsi"/>
        </w:rPr>
        <w:t>.</w:t>
      </w:r>
    </w:p>
    <w:p w14:paraId="51146559" w14:textId="77777777" w:rsidR="006B68AE" w:rsidRDefault="006B68AE" w:rsidP="006B68AE">
      <w:pPr>
        <w:ind w:left="426"/>
        <w:jc w:val="both"/>
        <w:rPr>
          <w:rFonts w:asciiTheme="minorHAnsi" w:hAnsiTheme="minorHAnsi"/>
        </w:rPr>
      </w:pPr>
    </w:p>
    <w:p w14:paraId="0F2C7925" w14:textId="77777777" w:rsidR="0026034A" w:rsidRDefault="0026034A" w:rsidP="005D7466">
      <w:pPr>
        <w:rPr>
          <w:rFonts w:asciiTheme="minorHAnsi" w:hAnsiTheme="minorHAnsi"/>
        </w:rPr>
      </w:pPr>
    </w:p>
    <w:p w14:paraId="38303D95" w14:textId="77777777" w:rsidR="00C853C7" w:rsidRDefault="001F3970" w:rsidP="00765120">
      <w:pPr>
        <w:pStyle w:val="Ttulo1"/>
        <w:spacing w:before="0"/>
        <w:rPr>
          <w:rFonts w:cstheme="minorHAnsi"/>
        </w:rPr>
      </w:pPr>
      <w:r>
        <w:rPr>
          <w:rFonts w:cstheme="minorHAnsi"/>
        </w:rPr>
        <w:t>Lista de Artefatos</w:t>
      </w:r>
    </w:p>
    <w:tbl>
      <w:tblPr>
        <w:tblStyle w:val="Tabelacomgrade"/>
        <w:tblW w:w="9267" w:type="dxa"/>
        <w:tblInd w:w="421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21"/>
        <w:gridCol w:w="5532"/>
        <w:gridCol w:w="1691"/>
        <w:gridCol w:w="1623"/>
      </w:tblGrid>
      <w:tr w:rsidR="00FD690A" w14:paraId="3861305E" w14:textId="77777777" w:rsidTr="001222E3">
        <w:trPr>
          <w:trHeight w:val="405"/>
        </w:trPr>
        <w:tc>
          <w:tcPr>
            <w:tcW w:w="421" w:type="dxa"/>
            <w:shd w:val="clear" w:color="auto" w:fill="C6D9F1" w:themeFill="text2" w:themeFillTint="33"/>
          </w:tcPr>
          <w:p w14:paraId="2DB75F5D" w14:textId="77777777" w:rsidR="00FD690A" w:rsidRPr="00FD690A" w:rsidRDefault="00FD690A" w:rsidP="00FD690A">
            <w:pPr>
              <w:jc w:val="center"/>
              <w:rPr>
                <w:b/>
              </w:rPr>
            </w:pPr>
          </w:p>
        </w:tc>
        <w:tc>
          <w:tcPr>
            <w:tcW w:w="5532" w:type="dxa"/>
            <w:shd w:val="clear" w:color="auto" w:fill="C6D9F1" w:themeFill="text2" w:themeFillTint="33"/>
            <w:vAlign w:val="center"/>
          </w:tcPr>
          <w:p w14:paraId="6ED22B47" w14:textId="77777777" w:rsidR="00FD690A" w:rsidRPr="001F3970" w:rsidRDefault="00FD690A" w:rsidP="00FD690A">
            <w:pPr>
              <w:jc w:val="center"/>
              <w:rPr>
                <w:b/>
                <w:sz w:val="22"/>
              </w:rPr>
            </w:pPr>
            <w:r w:rsidRPr="00FD690A">
              <w:rPr>
                <w:b/>
                <w:sz w:val="22"/>
              </w:rPr>
              <w:t>Nome do Artefato</w:t>
            </w:r>
          </w:p>
        </w:tc>
        <w:tc>
          <w:tcPr>
            <w:tcW w:w="1691" w:type="dxa"/>
            <w:shd w:val="clear" w:color="auto" w:fill="C6D9F1" w:themeFill="text2" w:themeFillTint="33"/>
            <w:vAlign w:val="center"/>
          </w:tcPr>
          <w:p w14:paraId="0FD3415A" w14:textId="77777777" w:rsidR="00FD690A" w:rsidRPr="001F3970" w:rsidRDefault="00FD690A" w:rsidP="00FD690A">
            <w:pPr>
              <w:jc w:val="center"/>
              <w:rPr>
                <w:b/>
                <w:sz w:val="22"/>
              </w:rPr>
            </w:pPr>
            <w:r w:rsidRPr="001F3970">
              <w:rPr>
                <w:b/>
                <w:sz w:val="22"/>
              </w:rPr>
              <w:t>Tipo</w:t>
            </w:r>
          </w:p>
        </w:tc>
        <w:tc>
          <w:tcPr>
            <w:tcW w:w="1623" w:type="dxa"/>
            <w:shd w:val="clear" w:color="auto" w:fill="C6D9F1" w:themeFill="text2" w:themeFillTint="33"/>
            <w:vAlign w:val="center"/>
          </w:tcPr>
          <w:p w14:paraId="367EC53B" w14:textId="77777777" w:rsidR="00FD690A" w:rsidRPr="001F3970" w:rsidRDefault="00FD690A" w:rsidP="00FD690A">
            <w:pPr>
              <w:jc w:val="center"/>
              <w:rPr>
                <w:b/>
                <w:sz w:val="22"/>
              </w:rPr>
            </w:pPr>
            <w:r w:rsidRPr="001F3970">
              <w:rPr>
                <w:b/>
                <w:sz w:val="22"/>
              </w:rPr>
              <w:t xml:space="preserve">Caminho </w:t>
            </w:r>
            <w:r w:rsidR="00E47E52">
              <w:rPr>
                <w:b/>
                <w:sz w:val="22"/>
              </w:rPr>
              <w:t>de referência</w:t>
            </w:r>
          </w:p>
        </w:tc>
      </w:tr>
      <w:tr w:rsidR="00F52471" w14:paraId="362D412C" w14:textId="77777777" w:rsidTr="001222E3">
        <w:trPr>
          <w:trHeight w:val="241"/>
        </w:trPr>
        <w:tc>
          <w:tcPr>
            <w:tcW w:w="421" w:type="dxa"/>
          </w:tcPr>
          <w:p w14:paraId="03894804" w14:textId="77777777" w:rsidR="00F52471" w:rsidRDefault="00F52471" w:rsidP="00F52471">
            <w:r>
              <w:t>1</w:t>
            </w:r>
          </w:p>
        </w:tc>
        <w:tc>
          <w:tcPr>
            <w:tcW w:w="5532" w:type="dxa"/>
          </w:tcPr>
          <w:p w14:paraId="449C67F7" w14:textId="1F2C619D" w:rsidR="00F52471" w:rsidRPr="00F52471" w:rsidRDefault="00F52471" w:rsidP="00F52471"/>
        </w:tc>
        <w:tc>
          <w:tcPr>
            <w:tcW w:w="1691" w:type="dxa"/>
          </w:tcPr>
          <w:p w14:paraId="3F4D5682" w14:textId="697F6553" w:rsidR="00F52471" w:rsidRPr="00F52471" w:rsidRDefault="00F52471" w:rsidP="00F52471">
            <w:pPr>
              <w:jc w:val="center"/>
            </w:pPr>
          </w:p>
        </w:tc>
        <w:tc>
          <w:tcPr>
            <w:tcW w:w="1623" w:type="dxa"/>
          </w:tcPr>
          <w:p w14:paraId="14FC82A9" w14:textId="77777777" w:rsidR="00F52471" w:rsidRDefault="00F52471" w:rsidP="00F52471"/>
        </w:tc>
      </w:tr>
    </w:tbl>
    <w:p w14:paraId="35CFAF13" w14:textId="77777777" w:rsidR="001F3970" w:rsidRPr="001F3970" w:rsidRDefault="001F3970" w:rsidP="001F3970"/>
    <w:p w14:paraId="7B7C4EE1" w14:textId="77777777" w:rsidR="005D7466" w:rsidRPr="00163732" w:rsidRDefault="005D7466" w:rsidP="00163732">
      <w:pPr>
        <w:pStyle w:val="Ttulo1"/>
        <w:spacing w:before="0"/>
        <w:rPr>
          <w:rFonts w:cstheme="minorHAnsi"/>
        </w:rPr>
      </w:pPr>
      <w:r w:rsidRPr="00163732">
        <w:rPr>
          <w:rFonts w:cstheme="minorHAnsi"/>
        </w:rPr>
        <w:t xml:space="preserve">Descrição </w:t>
      </w:r>
      <w:r w:rsidR="00FD690A">
        <w:rPr>
          <w:rFonts w:cstheme="minorHAnsi"/>
        </w:rPr>
        <w:t xml:space="preserve">detalhada </w:t>
      </w:r>
      <w:r w:rsidRPr="00163732">
        <w:rPr>
          <w:rFonts w:cstheme="minorHAnsi"/>
        </w:rPr>
        <w:t xml:space="preserve">da </w:t>
      </w:r>
      <w:r w:rsidR="00FD690A">
        <w:rPr>
          <w:rFonts w:cstheme="minorHAnsi"/>
        </w:rPr>
        <w:t>implantação</w:t>
      </w:r>
      <w:r w:rsidR="00EC1C9D">
        <w:rPr>
          <w:rFonts w:cstheme="minorHAnsi"/>
        </w:rPr>
        <w:t xml:space="preserve"> e Recomendações</w:t>
      </w:r>
    </w:p>
    <w:bookmarkEnd w:id="1"/>
    <w:p w14:paraId="58B8EFCD" w14:textId="5763A85C" w:rsidR="00121948" w:rsidRDefault="00121948" w:rsidP="00D45026">
      <w:pPr>
        <w:pStyle w:val="PargrafodaLista"/>
        <w:tabs>
          <w:tab w:val="left" w:pos="567"/>
        </w:tabs>
        <w:ind w:left="927"/>
        <w:jc w:val="both"/>
        <w:rPr>
          <w:rFonts w:cstheme="minorHAnsi"/>
        </w:rPr>
      </w:pPr>
    </w:p>
    <w:p w14:paraId="038C0FA2" w14:textId="4032DEED" w:rsidR="00F45383" w:rsidRDefault="00F45383" w:rsidP="00F45383">
      <w:pPr>
        <w:pStyle w:val="PargrafodaLista"/>
        <w:numPr>
          <w:ilvl w:val="0"/>
          <w:numId w:val="37"/>
        </w:numPr>
        <w:tabs>
          <w:tab w:val="left" w:pos="567"/>
        </w:tabs>
        <w:jc w:val="both"/>
        <w:rPr>
          <w:rFonts w:cstheme="minorHAnsi"/>
        </w:rPr>
      </w:pPr>
      <w:r w:rsidRPr="00D45026">
        <w:rPr>
          <w:rFonts w:cstheme="minorHAnsi"/>
        </w:rPr>
        <w:t xml:space="preserve">Publicar o seguinte pull request </w:t>
      </w:r>
      <w:r>
        <w:rPr>
          <w:rFonts w:cstheme="minorHAnsi"/>
        </w:rPr>
        <w:t>de script</w:t>
      </w:r>
      <w:r w:rsidRPr="00D45026">
        <w:rPr>
          <w:rFonts w:cstheme="minorHAnsi"/>
        </w:rPr>
        <w:t>:</w:t>
      </w:r>
    </w:p>
    <w:p w14:paraId="1A536543" w14:textId="4E68B9CE" w:rsidR="0064189D" w:rsidRDefault="00756229" w:rsidP="0064189D">
      <w:pPr>
        <w:pStyle w:val="NormalWeb"/>
      </w:pPr>
      <w:r>
        <w:rPr>
          <w:rFonts w:cstheme="minorHAnsi"/>
        </w:rPr>
        <w:tab/>
      </w:r>
      <w:hyperlink r:id="rId11" w:history="1">
        <w:r w:rsidR="0064189D">
          <w:rPr>
            <w:rStyle w:val="Hyperlink"/>
          </w:rPr>
          <w:t>https://bitbucket.org/momentum_DDP/scripts/pull-requests/1801</w:t>
        </w:r>
      </w:hyperlink>
    </w:p>
    <w:p w14:paraId="3742FEC8" w14:textId="71A1685B" w:rsidR="00756229" w:rsidRDefault="00756229" w:rsidP="00F45383">
      <w:pPr>
        <w:pStyle w:val="PargrafodaLista"/>
        <w:numPr>
          <w:ilvl w:val="0"/>
          <w:numId w:val="37"/>
        </w:numPr>
        <w:tabs>
          <w:tab w:val="left" w:pos="567"/>
        </w:tabs>
        <w:jc w:val="both"/>
        <w:rPr>
          <w:rFonts w:cstheme="minorHAnsi"/>
        </w:rPr>
      </w:pPr>
      <w:r w:rsidRPr="00D45026">
        <w:rPr>
          <w:rFonts w:cstheme="minorHAnsi"/>
        </w:rPr>
        <w:t xml:space="preserve">Publicar o seguinte pull request </w:t>
      </w:r>
      <w:r>
        <w:rPr>
          <w:rFonts w:cstheme="minorHAnsi"/>
        </w:rPr>
        <w:t>do Grupo Kasil:</w:t>
      </w:r>
    </w:p>
    <w:p w14:paraId="56F38A29" w14:textId="7F20F9A2" w:rsidR="0064189D" w:rsidRDefault="00756229" w:rsidP="0064189D">
      <w:pPr>
        <w:pStyle w:val="NormalWeb"/>
      </w:pPr>
      <w:r>
        <w:rPr>
          <w:rFonts w:cstheme="minorHAnsi"/>
        </w:rPr>
        <w:tab/>
      </w:r>
      <w:hyperlink r:id="rId12" w:history="1">
        <w:r w:rsidR="0064189D" w:rsidRPr="00DB188C">
          <w:rPr>
            <w:rStyle w:val="Hyperlink"/>
          </w:rPr>
          <w:t>https://bitbucket.org/momentum_DDP/grupokasil/pull-requests/1300</w:t>
        </w:r>
      </w:hyperlink>
    </w:p>
    <w:p w14:paraId="4E5636BA" w14:textId="77777777" w:rsidR="00756229" w:rsidRPr="00756229" w:rsidRDefault="00756229" w:rsidP="00756229">
      <w:pPr>
        <w:tabs>
          <w:tab w:val="left" w:pos="567"/>
        </w:tabs>
        <w:jc w:val="both"/>
        <w:rPr>
          <w:rFonts w:cstheme="minorHAnsi"/>
        </w:rPr>
      </w:pPr>
    </w:p>
    <w:p w14:paraId="08435C20" w14:textId="25EEC26D" w:rsidR="00191C6F" w:rsidRDefault="00191C6F" w:rsidP="00582CE1">
      <w:pPr>
        <w:pStyle w:val="PargrafodaLista"/>
        <w:tabs>
          <w:tab w:val="left" w:pos="567"/>
        </w:tabs>
        <w:ind w:left="927"/>
        <w:jc w:val="both"/>
        <w:rPr>
          <w:rFonts w:cstheme="minorHAnsi"/>
        </w:rPr>
      </w:pPr>
    </w:p>
    <w:sectPr w:rsidR="00191C6F" w:rsidSect="00401107">
      <w:headerReference w:type="default" r:id="rId13"/>
      <w:footerReference w:type="default" r:id="rId14"/>
      <w:pgSz w:w="11906" w:h="16838" w:code="9"/>
      <w:pgMar w:top="426" w:right="1134" w:bottom="992" w:left="1134" w:header="4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2C7DD" w14:textId="77777777" w:rsidR="00F27DC7" w:rsidRDefault="00F27DC7" w:rsidP="005E1593">
      <w:r>
        <w:separator/>
      </w:r>
    </w:p>
  </w:endnote>
  <w:endnote w:type="continuationSeparator" w:id="0">
    <w:p w14:paraId="08FD0C19" w14:textId="77777777" w:rsidR="00F27DC7" w:rsidRDefault="00F27DC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49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7"/>
      <w:gridCol w:w="3444"/>
      <w:gridCol w:w="297"/>
      <w:gridCol w:w="5302"/>
      <w:gridCol w:w="9"/>
    </w:tblGrid>
    <w:tr w:rsidR="006419CA" w:rsidRPr="006419CA" w14:paraId="7F387981" w14:textId="77777777" w:rsidTr="006A7E32">
      <w:trPr>
        <w:trHeight w:val="275"/>
        <w:jc w:val="center"/>
      </w:trPr>
      <w:tc>
        <w:tcPr>
          <w:tcW w:w="3741" w:type="dxa"/>
          <w:gridSpan w:val="2"/>
          <w:tcBorders>
            <w:top w:val="single" w:sz="4" w:space="0" w:color="808080" w:themeColor="background1" w:themeShade="80"/>
          </w:tcBorders>
          <w:vAlign w:val="center"/>
        </w:tcPr>
        <w:p w14:paraId="19B75763" w14:textId="77777777"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608" w:type="dxa"/>
          <w:gridSpan w:val="3"/>
          <w:tcBorders>
            <w:top w:val="single" w:sz="4" w:space="0" w:color="808080" w:themeColor="background1" w:themeShade="80"/>
          </w:tcBorders>
          <w:vAlign w:val="center"/>
        </w:tcPr>
        <w:p w14:paraId="29A021AC" w14:textId="77777777"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902B7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902B7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14:paraId="741C654C" w14:textId="77777777" w:rsidTr="00A366D7">
      <w:trPr>
        <w:gridBefore w:val="1"/>
        <w:gridAfter w:val="1"/>
        <w:wBefore w:w="297" w:type="dxa"/>
        <w:wAfter w:w="9" w:type="dxa"/>
        <w:trHeight w:val="179"/>
        <w:jc w:val="center"/>
      </w:trPr>
      <w:tc>
        <w:tcPr>
          <w:tcW w:w="3741" w:type="dxa"/>
          <w:gridSpan w:val="2"/>
          <w:vAlign w:val="center"/>
        </w:tcPr>
        <w:p w14:paraId="349A48A5" w14:textId="77777777" w:rsidR="00957346" w:rsidRPr="006419CA" w:rsidRDefault="00957346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1DE1A24F" w14:textId="77777777" w:rsidR="00957346" w:rsidRPr="006419CA" w:rsidRDefault="00957346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00670215" w14:textId="77777777" w:rsidR="006419CA" w:rsidRPr="007B1901" w:rsidRDefault="006419CA" w:rsidP="006419CA">
    <w:pPr>
      <w:pStyle w:val="Rodap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9FCB3" w14:textId="77777777" w:rsidR="00F27DC7" w:rsidRDefault="00F27DC7" w:rsidP="005E1593">
      <w:r>
        <w:separator/>
      </w:r>
    </w:p>
  </w:footnote>
  <w:footnote w:type="continuationSeparator" w:id="0">
    <w:p w14:paraId="0B061731" w14:textId="77777777" w:rsidR="00F27DC7" w:rsidRDefault="00F27DC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CC8A0" w14:textId="77777777" w:rsidR="005101F3" w:rsidRPr="005101F3" w:rsidRDefault="005101F3">
    <w:pPr>
      <w:pStyle w:val="Cabealho"/>
      <w:rPr>
        <w:sz w:val="8"/>
        <w:szCs w:val="8"/>
      </w:rPr>
    </w:pPr>
  </w:p>
  <w:tbl>
    <w:tblPr>
      <w:tblStyle w:val="Tabelacomgrade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4716"/>
      <w:gridCol w:w="4912"/>
    </w:tblGrid>
    <w:tr w:rsidR="005101F3" w14:paraId="150BFDF8" w14:textId="77777777" w:rsidTr="00424EF0">
      <w:trPr>
        <w:trHeight w:val="699"/>
      </w:trPr>
      <w:tc>
        <w:tcPr>
          <w:tcW w:w="4206" w:type="dxa"/>
          <w:vAlign w:val="center"/>
        </w:tcPr>
        <w:p w14:paraId="3D597DEA" w14:textId="77777777" w:rsidR="005101F3" w:rsidRPr="005101F3" w:rsidRDefault="004A0F5A" w:rsidP="005101F3">
          <w:pPr>
            <w:pStyle w:val="Cabealho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0F99CE6C" wp14:editId="08EBFFB8">
                <wp:extent cx="2857500" cy="600075"/>
                <wp:effectExtent l="0" t="0" r="0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22" w:type="dxa"/>
          <w:vAlign w:val="center"/>
        </w:tcPr>
        <w:p w14:paraId="2D40410B" w14:textId="77777777" w:rsidR="005101F3" w:rsidRPr="005101F3" w:rsidRDefault="005D7466" w:rsidP="00FD690A">
          <w:pPr>
            <w:pStyle w:val="Cabealho"/>
            <w:jc w:val="center"/>
            <w:rPr>
              <w:rFonts w:asciiTheme="minorHAnsi" w:eastAsiaTheme="minorEastAsia" w:hAnsiTheme="minorHAnsi" w:cstheme="minorBidi"/>
              <w:b/>
              <w:sz w:val="32"/>
              <w:szCs w:val="24"/>
              <w:lang w:eastAsia="en-US"/>
            </w:rPr>
          </w:pPr>
          <w:r>
            <w:rPr>
              <w:rFonts w:asciiTheme="minorHAnsi" w:eastAsiaTheme="minorEastAsia" w:hAnsiTheme="minorHAnsi"/>
              <w:b/>
              <w:sz w:val="32"/>
              <w:szCs w:val="24"/>
            </w:rPr>
            <w:t xml:space="preserve">SOLICITAÇÃO DE </w:t>
          </w:r>
          <w:r w:rsidR="00FD690A">
            <w:rPr>
              <w:rFonts w:asciiTheme="minorHAnsi" w:eastAsiaTheme="minorEastAsia" w:hAnsiTheme="minorHAnsi"/>
              <w:b/>
              <w:sz w:val="32"/>
              <w:szCs w:val="24"/>
            </w:rPr>
            <w:t>IMPLANTAÇÃO</w:t>
          </w:r>
        </w:p>
      </w:tc>
    </w:tr>
  </w:tbl>
  <w:p w14:paraId="081AC4B3" w14:textId="77777777" w:rsidR="005101F3" w:rsidRPr="005101F3" w:rsidRDefault="005101F3">
    <w:pPr>
      <w:pStyle w:val="Cabealho"/>
      <w:rPr>
        <w:sz w:val="8"/>
        <w:szCs w:val="8"/>
      </w:rPr>
    </w:pPr>
  </w:p>
  <w:p w14:paraId="05F8C3F3" w14:textId="77777777" w:rsidR="005101F3" w:rsidRDefault="005101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8366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471B47"/>
    <w:multiLevelType w:val="hybridMultilevel"/>
    <w:tmpl w:val="5750F86A"/>
    <w:lvl w:ilvl="0" w:tplc="657817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82751"/>
    <w:multiLevelType w:val="multilevel"/>
    <w:tmpl w:val="E5F212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340" w:firstLine="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E334736"/>
    <w:multiLevelType w:val="hybridMultilevel"/>
    <w:tmpl w:val="2AAC85AA"/>
    <w:lvl w:ilvl="0" w:tplc="904C42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70AE1"/>
    <w:multiLevelType w:val="multilevel"/>
    <w:tmpl w:val="5DD6406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Autopass-0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8DB796E"/>
    <w:multiLevelType w:val="hybridMultilevel"/>
    <w:tmpl w:val="049C175A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BCE039C"/>
    <w:multiLevelType w:val="hybridMultilevel"/>
    <w:tmpl w:val="049C175A"/>
    <w:lvl w:ilvl="0" w:tplc="D21069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788815221">
    <w:abstractNumId w:val="7"/>
  </w:num>
  <w:num w:numId="2" w16cid:durableId="1381249745">
    <w:abstractNumId w:val="5"/>
  </w:num>
  <w:num w:numId="3" w16cid:durableId="1390417621">
    <w:abstractNumId w:val="2"/>
  </w:num>
  <w:num w:numId="4" w16cid:durableId="829253112">
    <w:abstractNumId w:val="7"/>
  </w:num>
  <w:num w:numId="5" w16cid:durableId="524173729">
    <w:abstractNumId w:val="1"/>
  </w:num>
  <w:num w:numId="6" w16cid:durableId="759910396">
    <w:abstractNumId w:val="7"/>
  </w:num>
  <w:num w:numId="7" w16cid:durableId="1066949189">
    <w:abstractNumId w:val="7"/>
  </w:num>
  <w:num w:numId="8" w16cid:durableId="363017755">
    <w:abstractNumId w:val="7"/>
  </w:num>
  <w:num w:numId="9" w16cid:durableId="387995685">
    <w:abstractNumId w:val="7"/>
  </w:num>
  <w:num w:numId="10" w16cid:durableId="1279726062">
    <w:abstractNumId w:val="7"/>
  </w:num>
  <w:num w:numId="11" w16cid:durableId="510490893">
    <w:abstractNumId w:val="7"/>
  </w:num>
  <w:num w:numId="12" w16cid:durableId="1984576909">
    <w:abstractNumId w:val="7"/>
  </w:num>
  <w:num w:numId="13" w16cid:durableId="1790511822">
    <w:abstractNumId w:val="0"/>
  </w:num>
  <w:num w:numId="14" w16cid:durableId="915751851">
    <w:abstractNumId w:val="3"/>
  </w:num>
  <w:num w:numId="15" w16cid:durableId="2127920689">
    <w:abstractNumId w:val="6"/>
  </w:num>
  <w:num w:numId="16" w16cid:durableId="1664042530">
    <w:abstractNumId w:val="7"/>
  </w:num>
  <w:num w:numId="17" w16cid:durableId="2004888828">
    <w:abstractNumId w:val="7"/>
  </w:num>
  <w:num w:numId="18" w16cid:durableId="21439580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19099725">
    <w:abstractNumId w:val="7"/>
  </w:num>
  <w:num w:numId="20" w16cid:durableId="889151706">
    <w:abstractNumId w:val="7"/>
  </w:num>
  <w:num w:numId="21" w16cid:durableId="578564432">
    <w:abstractNumId w:val="7"/>
  </w:num>
  <w:num w:numId="22" w16cid:durableId="2073120089">
    <w:abstractNumId w:val="7"/>
  </w:num>
  <w:num w:numId="23" w16cid:durableId="1557594403">
    <w:abstractNumId w:val="7"/>
  </w:num>
  <w:num w:numId="24" w16cid:durableId="1117599084">
    <w:abstractNumId w:val="7"/>
  </w:num>
  <w:num w:numId="25" w16cid:durableId="498160671">
    <w:abstractNumId w:val="7"/>
  </w:num>
  <w:num w:numId="26" w16cid:durableId="823550557">
    <w:abstractNumId w:val="7"/>
  </w:num>
  <w:num w:numId="27" w16cid:durableId="585765038">
    <w:abstractNumId w:val="7"/>
  </w:num>
  <w:num w:numId="28" w16cid:durableId="1897930407">
    <w:abstractNumId w:val="7"/>
  </w:num>
  <w:num w:numId="29" w16cid:durableId="1678263695">
    <w:abstractNumId w:val="7"/>
  </w:num>
  <w:num w:numId="30" w16cid:durableId="1058940090">
    <w:abstractNumId w:val="7"/>
  </w:num>
  <w:num w:numId="31" w16cid:durableId="961108979">
    <w:abstractNumId w:val="7"/>
  </w:num>
  <w:num w:numId="32" w16cid:durableId="848645059">
    <w:abstractNumId w:val="7"/>
  </w:num>
  <w:num w:numId="33" w16cid:durableId="1837374853">
    <w:abstractNumId w:val="7"/>
  </w:num>
  <w:num w:numId="34" w16cid:durableId="1839612385">
    <w:abstractNumId w:val="7"/>
  </w:num>
  <w:num w:numId="35" w16cid:durableId="1924609633">
    <w:abstractNumId w:val="7"/>
  </w:num>
  <w:num w:numId="36" w16cid:durableId="638190164">
    <w:abstractNumId w:val="7"/>
  </w:num>
  <w:num w:numId="37" w16cid:durableId="1908951438">
    <w:abstractNumId w:val="9"/>
  </w:num>
  <w:num w:numId="38" w16cid:durableId="20894215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240A5"/>
    <w:rsid w:val="000365E4"/>
    <w:rsid w:val="000426C3"/>
    <w:rsid w:val="00051378"/>
    <w:rsid w:val="00072624"/>
    <w:rsid w:val="00085AC4"/>
    <w:rsid w:val="00086CF8"/>
    <w:rsid w:val="00087839"/>
    <w:rsid w:val="000B029A"/>
    <w:rsid w:val="000B29E2"/>
    <w:rsid w:val="000B2EDD"/>
    <w:rsid w:val="000C1AC0"/>
    <w:rsid w:val="000D7BBC"/>
    <w:rsid w:val="000E2853"/>
    <w:rsid w:val="000E3FBC"/>
    <w:rsid w:val="000E79E3"/>
    <w:rsid w:val="000F3072"/>
    <w:rsid w:val="00100BC3"/>
    <w:rsid w:val="00102565"/>
    <w:rsid w:val="00112AD5"/>
    <w:rsid w:val="00121948"/>
    <w:rsid w:val="00122102"/>
    <w:rsid w:val="001222E3"/>
    <w:rsid w:val="00137694"/>
    <w:rsid w:val="0014720A"/>
    <w:rsid w:val="00163732"/>
    <w:rsid w:val="00191C6F"/>
    <w:rsid w:val="00196354"/>
    <w:rsid w:val="001D497F"/>
    <w:rsid w:val="001F3970"/>
    <w:rsid w:val="001F3D30"/>
    <w:rsid w:val="0020040D"/>
    <w:rsid w:val="00211D53"/>
    <w:rsid w:val="0022793A"/>
    <w:rsid w:val="00235BA5"/>
    <w:rsid w:val="0025668F"/>
    <w:rsid w:val="0026034A"/>
    <w:rsid w:val="00270065"/>
    <w:rsid w:val="00274187"/>
    <w:rsid w:val="0028566C"/>
    <w:rsid w:val="00293ED8"/>
    <w:rsid w:val="002A19BF"/>
    <w:rsid w:val="002B32F0"/>
    <w:rsid w:val="002B4FCD"/>
    <w:rsid w:val="002C33FE"/>
    <w:rsid w:val="002D76F6"/>
    <w:rsid w:val="002E0F77"/>
    <w:rsid w:val="002F0990"/>
    <w:rsid w:val="002F47BF"/>
    <w:rsid w:val="00301D1B"/>
    <w:rsid w:val="00305166"/>
    <w:rsid w:val="00323EFA"/>
    <w:rsid w:val="00325A1D"/>
    <w:rsid w:val="00331443"/>
    <w:rsid w:val="00341B09"/>
    <w:rsid w:val="0034544C"/>
    <w:rsid w:val="00354514"/>
    <w:rsid w:val="00363870"/>
    <w:rsid w:val="00366264"/>
    <w:rsid w:val="0037603E"/>
    <w:rsid w:val="00376291"/>
    <w:rsid w:val="00393AF2"/>
    <w:rsid w:val="003B53A1"/>
    <w:rsid w:val="003B70E8"/>
    <w:rsid w:val="003C539E"/>
    <w:rsid w:val="003C6AAD"/>
    <w:rsid w:val="003D0443"/>
    <w:rsid w:val="003D377B"/>
    <w:rsid w:val="003D437B"/>
    <w:rsid w:val="003E18B6"/>
    <w:rsid w:val="003E44EB"/>
    <w:rsid w:val="003F1DC6"/>
    <w:rsid w:val="003F34F5"/>
    <w:rsid w:val="003F515E"/>
    <w:rsid w:val="00401107"/>
    <w:rsid w:val="00420EA4"/>
    <w:rsid w:val="00424175"/>
    <w:rsid w:val="00424EF0"/>
    <w:rsid w:val="0042609D"/>
    <w:rsid w:val="00431116"/>
    <w:rsid w:val="004468CA"/>
    <w:rsid w:val="00450A2D"/>
    <w:rsid w:val="00457F02"/>
    <w:rsid w:val="00483060"/>
    <w:rsid w:val="004A0F5A"/>
    <w:rsid w:val="004A4977"/>
    <w:rsid w:val="004B2855"/>
    <w:rsid w:val="004B60F1"/>
    <w:rsid w:val="004C1781"/>
    <w:rsid w:val="004D0195"/>
    <w:rsid w:val="004D27A1"/>
    <w:rsid w:val="004D5A81"/>
    <w:rsid w:val="004D691C"/>
    <w:rsid w:val="004F227F"/>
    <w:rsid w:val="004F3F53"/>
    <w:rsid w:val="005101F3"/>
    <w:rsid w:val="00510B13"/>
    <w:rsid w:val="005254EC"/>
    <w:rsid w:val="0055540E"/>
    <w:rsid w:val="00564FB0"/>
    <w:rsid w:val="00565D5F"/>
    <w:rsid w:val="00582CE1"/>
    <w:rsid w:val="005837C9"/>
    <w:rsid w:val="005976E1"/>
    <w:rsid w:val="005A5C81"/>
    <w:rsid w:val="005A6821"/>
    <w:rsid w:val="005B06BA"/>
    <w:rsid w:val="005B383D"/>
    <w:rsid w:val="005B4260"/>
    <w:rsid w:val="005C60DF"/>
    <w:rsid w:val="005D32C5"/>
    <w:rsid w:val="005D7466"/>
    <w:rsid w:val="005E0208"/>
    <w:rsid w:val="005E1593"/>
    <w:rsid w:val="005F487B"/>
    <w:rsid w:val="00631A54"/>
    <w:rsid w:val="006326ED"/>
    <w:rsid w:val="0064189D"/>
    <w:rsid w:val="006419CA"/>
    <w:rsid w:val="00643A85"/>
    <w:rsid w:val="0064407B"/>
    <w:rsid w:val="006508E7"/>
    <w:rsid w:val="0065784C"/>
    <w:rsid w:val="00663704"/>
    <w:rsid w:val="006664A0"/>
    <w:rsid w:val="006902B7"/>
    <w:rsid w:val="00690D67"/>
    <w:rsid w:val="006A233C"/>
    <w:rsid w:val="006A62A9"/>
    <w:rsid w:val="006A7E32"/>
    <w:rsid w:val="006B68AE"/>
    <w:rsid w:val="006B7E55"/>
    <w:rsid w:val="006D377C"/>
    <w:rsid w:val="006E3B22"/>
    <w:rsid w:val="006F0D89"/>
    <w:rsid w:val="006F231F"/>
    <w:rsid w:val="006F255E"/>
    <w:rsid w:val="006F324C"/>
    <w:rsid w:val="00701D62"/>
    <w:rsid w:val="00726B9A"/>
    <w:rsid w:val="00733935"/>
    <w:rsid w:val="00735B1A"/>
    <w:rsid w:val="00743E89"/>
    <w:rsid w:val="00756229"/>
    <w:rsid w:val="007640E0"/>
    <w:rsid w:val="00764762"/>
    <w:rsid w:val="00765120"/>
    <w:rsid w:val="00770AE7"/>
    <w:rsid w:val="00775484"/>
    <w:rsid w:val="00787B3A"/>
    <w:rsid w:val="007925A7"/>
    <w:rsid w:val="007947A3"/>
    <w:rsid w:val="007A002D"/>
    <w:rsid w:val="007A054B"/>
    <w:rsid w:val="007B1901"/>
    <w:rsid w:val="007B452E"/>
    <w:rsid w:val="007B4B66"/>
    <w:rsid w:val="007B5F63"/>
    <w:rsid w:val="007C4B9D"/>
    <w:rsid w:val="007C5D4C"/>
    <w:rsid w:val="007D2516"/>
    <w:rsid w:val="007D2869"/>
    <w:rsid w:val="007E7ADD"/>
    <w:rsid w:val="00804EDF"/>
    <w:rsid w:val="008237DF"/>
    <w:rsid w:val="00842903"/>
    <w:rsid w:val="00844A17"/>
    <w:rsid w:val="00844B95"/>
    <w:rsid w:val="00857F7E"/>
    <w:rsid w:val="00871E89"/>
    <w:rsid w:val="00873F2A"/>
    <w:rsid w:val="00883BAF"/>
    <w:rsid w:val="008843C9"/>
    <w:rsid w:val="00884911"/>
    <w:rsid w:val="00894E30"/>
    <w:rsid w:val="008A799F"/>
    <w:rsid w:val="008C29E1"/>
    <w:rsid w:val="008C5F52"/>
    <w:rsid w:val="008C7AE8"/>
    <w:rsid w:val="008E1470"/>
    <w:rsid w:val="008E61D8"/>
    <w:rsid w:val="008F0FF9"/>
    <w:rsid w:val="008F7014"/>
    <w:rsid w:val="00905A06"/>
    <w:rsid w:val="00924521"/>
    <w:rsid w:val="0093422C"/>
    <w:rsid w:val="00936BE8"/>
    <w:rsid w:val="0094716D"/>
    <w:rsid w:val="00952A34"/>
    <w:rsid w:val="00957249"/>
    <w:rsid w:val="00957346"/>
    <w:rsid w:val="00974686"/>
    <w:rsid w:val="009A3D1F"/>
    <w:rsid w:val="009A7E37"/>
    <w:rsid w:val="009B5B6C"/>
    <w:rsid w:val="009C43A4"/>
    <w:rsid w:val="009E42AB"/>
    <w:rsid w:val="009E4CEE"/>
    <w:rsid w:val="00A00699"/>
    <w:rsid w:val="00A156E7"/>
    <w:rsid w:val="00A23685"/>
    <w:rsid w:val="00A32AD4"/>
    <w:rsid w:val="00A366D7"/>
    <w:rsid w:val="00A42657"/>
    <w:rsid w:val="00A47ED6"/>
    <w:rsid w:val="00A534C8"/>
    <w:rsid w:val="00A75378"/>
    <w:rsid w:val="00A86EF8"/>
    <w:rsid w:val="00A932A7"/>
    <w:rsid w:val="00AB7E54"/>
    <w:rsid w:val="00AC6296"/>
    <w:rsid w:val="00AD055C"/>
    <w:rsid w:val="00AD0962"/>
    <w:rsid w:val="00AE1992"/>
    <w:rsid w:val="00AF6D5F"/>
    <w:rsid w:val="00B0332E"/>
    <w:rsid w:val="00B069B1"/>
    <w:rsid w:val="00B30CE5"/>
    <w:rsid w:val="00B41535"/>
    <w:rsid w:val="00B47DF7"/>
    <w:rsid w:val="00B761A5"/>
    <w:rsid w:val="00BA2DAA"/>
    <w:rsid w:val="00BC5600"/>
    <w:rsid w:val="00BD61A8"/>
    <w:rsid w:val="00C06005"/>
    <w:rsid w:val="00C3375F"/>
    <w:rsid w:val="00C33BC6"/>
    <w:rsid w:val="00C373FC"/>
    <w:rsid w:val="00C52528"/>
    <w:rsid w:val="00C60EA8"/>
    <w:rsid w:val="00C6217F"/>
    <w:rsid w:val="00C635C6"/>
    <w:rsid w:val="00C63B67"/>
    <w:rsid w:val="00C64E4F"/>
    <w:rsid w:val="00C853C7"/>
    <w:rsid w:val="00C86395"/>
    <w:rsid w:val="00C92281"/>
    <w:rsid w:val="00C928A3"/>
    <w:rsid w:val="00C968A3"/>
    <w:rsid w:val="00CB1E80"/>
    <w:rsid w:val="00CC15AA"/>
    <w:rsid w:val="00CE2B3B"/>
    <w:rsid w:val="00CE59F1"/>
    <w:rsid w:val="00CE6E7A"/>
    <w:rsid w:val="00CF2315"/>
    <w:rsid w:val="00D1088B"/>
    <w:rsid w:val="00D11D75"/>
    <w:rsid w:val="00D12116"/>
    <w:rsid w:val="00D125CF"/>
    <w:rsid w:val="00D127B6"/>
    <w:rsid w:val="00D133F5"/>
    <w:rsid w:val="00D37957"/>
    <w:rsid w:val="00D41748"/>
    <w:rsid w:val="00D45026"/>
    <w:rsid w:val="00D77878"/>
    <w:rsid w:val="00D80127"/>
    <w:rsid w:val="00D92499"/>
    <w:rsid w:val="00D94791"/>
    <w:rsid w:val="00DC7FE0"/>
    <w:rsid w:val="00DD7B24"/>
    <w:rsid w:val="00E10611"/>
    <w:rsid w:val="00E1503D"/>
    <w:rsid w:val="00E1781D"/>
    <w:rsid w:val="00E2037A"/>
    <w:rsid w:val="00E319F6"/>
    <w:rsid w:val="00E320AA"/>
    <w:rsid w:val="00E34C15"/>
    <w:rsid w:val="00E36CDE"/>
    <w:rsid w:val="00E47E52"/>
    <w:rsid w:val="00E56217"/>
    <w:rsid w:val="00E73D56"/>
    <w:rsid w:val="00E900A6"/>
    <w:rsid w:val="00E92FCB"/>
    <w:rsid w:val="00E94091"/>
    <w:rsid w:val="00E96A46"/>
    <w:rsid w:val="00EB0330"/>
    <w:rsid w:val="00EB0592"/>
    <w:rsid w:val="00EB2A3C"/>
    <w:rsid w:val="00EB5A30"/>
    <w:rsid w:val="00EB66C0"/>
    <w:rsid w:val="00EB75CA"/>
    <w:rsid w:val="00EC1C9D"/>
    <w:rsid w:val="00EC3752"/>
    <w:rsid w:val="00F042E7"/>
    <w:rsid w:val="00F0593B"/>
    <w:rsid w:val="00F156D0"/>
    <w:rsid w:val="00F27DC7"/>
    <w:rsid w:val="00F45383"/>
    <w:rsid w:val="00F52471"/>
    <w:rsid w:val="00F57F90"/>
    <w:rsid w:val="00F61057"/>
    <w:rsid w:val="00F61943"/>
    <w:rsid w:val="00F93C54"/>
    <w:rsid w:val="00F94655"/>
    <w:rsid w:val="00F96CE2"/>
    <w:rsid w:val="00FA1EE8"/>
    <w:rsid w:val="00FA5FC1"/>
    <w:rsid w:val="00FA7BA1"/>
    <w:rsid w:val="00FB4B82"/>
    <w:rsid w:val="00FB5A09"/>
    <w:rsid w:val="00FD670C"/>
    <w:rsid w:val="00FD690A"/>
    <w:rsid w:val="00FD7A5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28435B"/>
  <w15:docId w15:val="{31849C49-02C7-4E29-A7F0-A6EEDD69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aliases w:val="h1,1,Heading1"/>
    <w:basedOn w:val="Normal"/>
    <w:next w:val="Normal"/>
    <w:link w:val="Ttulo1Char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h2,2,H3,Heading2"/>
    <w:basedOn w:val="Normal"/>
    <w:next w:val="Normal"/>
    <w:link w:val="Ttulo2Char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aliases w:val="h3,l3,H4,Heading3,3"/>
    <w:basedOn w:val="Normal"/>
    <w:next w:val="Normal"/>
    <w:link w:val="Ttulo3Char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aliases w:val="h4,l4"/>
    <w:basedOn w:val="Normal"/>
    <w:next w:val="Normal"/>
    <w:link w:val="Ttulo4Char"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aliases w:val="H6"/>
    <w:basedOn w:val="Normal"/>
    <w:next w:val="Normal"/>
    <w:link w:val="Ttulo6Char"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aliases w:val="h8"/>
    <w:basedOn w:val="Normal"/>
    <w:next w:val="Normal"/>
    <w:link w:val="Ttulo8Char"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aliases w:val="h9,App Heading"/>
    <w:basedOn w:val="Normal"/>
    <w:next w:val="Normal"/>
    <w:link w:val="Ttulo9Char"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aliases w:val="h1 Char,1 Char,Heading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aliases w:val="h3 Char,l3 Char,H4 Char,Heading3 Char,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aliases w:val="h2 Char,2 Char,H3 Char,Heading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aliases w:val="h4 Char,l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aliases w:val="H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aliases w:val="h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aliases w:val="h9 Char,App Heading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26034A"/>
    <w:pPr>
      <w:ind w:left="426"/>
    </w:pPr>
    <w:rPr>
      <w:rFonts w:asciiTheme="minorHAnsi" w:hAnsiTheme="minorHAnsi" w:cs="Arial"/>
      <w:i/>
      <w:szCs w:val="16"/>
      <w:lang w:val="pt-BR"/>
    </w:rPr>
  </w:style>
  <w:style w:type="character" w:customStyle="1" w:styleId="CommentsChar">
    <w:name w:val="Comments Char"/>
    <w:basedOn w:val="Fontepargpadro"/>
    <w:link w:val="Comments"/>
    <w:rsid w:val="0026034A"/>
    <w:rPr>
      <w:rFonts w:eastAsia="Times" w:cs="Arial"/>
      <w:i/>
      <w:sz w:val="16"/>
      <w:szCs w:val="16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92FCB"/>
    <w:pPr>
      <w:spacing w:after="100"/>
      <w:ind w:left="440"/>
    </w:pPr>
  </w:style>
  <w:style w:type="paragraph" w:customStyle="1" w:styleId="Autopass-01">
    <w:name w:val="Autopass-01"/>
    <w:basedOn w:val="Ttulo1"/>
    <w:link w:val="Autopass-01Char"/>
    <w:qFormat/>
    <w:rsid w:val="005A5C81"/>
  </w:style>
  <w:style w:type="paragraph" w:customStyle="1" w:styleId="Autopass-02">
    <w:name w:val="Autopass-02"/>
    <w:basedOn w:val="Ttulo2"/>
    <w:link w:val="Autopass-02Char"/>
    <w:qFormat/>
    <w:rsid w:val="005A5C81"/>
    <w:rPr>
      <w:b/>
      <w:sz w:val="28"/>
      <w:szCs w:val="28"/>
    </w:rPr>
  </w:style>
  <w:style w:type="character" w:customStyle="1" w:styleId="Autopass-01Char">
    <w:name w:val="Autopass-01 Char"/>
    <w:basedOn w:val="Ttulo1Char"/>
    <w:link w:val="Autopass-01"/>
    <w:rsid w:val="005A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utopass-03">
    <w:name w:val="Autopass-03"/>
    <w:basedOn w:val="Autopass-02"/>
    <w:link w:val="Autopass-03Char"/>
    <w:qFormat/>
    <w:rsid w:val="00301D1B"/>
    <w:pPr>
      <w:numPr>
        <w:ilvl w:val="2"/>
      </w:numPr>
    </w:pPr>
    <w:rPr>
      <w:color w:val="auto"/>
      <w:sz w:val="24"/>
    </w:rPr>
  </w:style>
  <w:style w:type="character" w:customStyle="1" w:styleId="Autopass-02Char">
    <w:name w:val="Autopass-02 Char"/>
    <w:basedOn w:val="Ttulo2Char"/>
    <w:link w:val="Autopass-02"/>
    <w:rsid w:val="005A5C81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rsid w:val="00D11D75"/>
    <w:rPr>
      <w:rFonts w:ascii="Times New Roman" w:eastAsia="Times New Roman" w:hAnsi="Times New Roman" w:cs="Times New Roman"/>
      <w:szCs w:val="20"/>
    </w:rPr>
  </w:style>
  <w:style w:type="character" w:customStyle="1" w:styleId="Autopass-03Char">
    <w:name w:val="Autopass-03 Char"/>
    <w:basedOn w:val="Autopass-02Char"/>
    <w:link w:val="Autopass-03"/>
    <w:rsid w:val="00301D1B"/>
    <w:rPr>
      <w:rFonts w:asciiTheme="majorHAnsi" w:eastAsiaTheme="majorEastAsia" w:hAnsiTheme="majorHAnsi" w:cstheme="majorBidi"/>
      <w:b/>
      <w:color w:val="365F91" w:themeColor="accent1" w:themeShade="BF"/>
      <w:sz w:val="24"/>
      <w:szCs w:val="28"/>
    </w:rPr>
  </w:style>
  <w:style w:type="character" w:customStyle="1" w:styleId="CorpodetextoChar">
    <w:name w:val="Corpo de texto Char"/>
    <w:basedOn w:val="Fontepargpadro"/>
    <w:link w:val="Corpodetexto"/>
    <w:rsid w:val="00D11D75"/>
    <w:rPr>
      <w:rFonts w:ascii="Times New Roman" w:eastAsia="Times New Roman" w:hAnsi="Times New Roman" w:cs="Times New Roman"/>
      <w:szCs w:val="20"/>
    </w:rPr>
  </w:style>
  <w:style w:type="paragraph" w:customStyle="1" w:styleId="TableHeading">
    <w:name w:val="Table Heading"/>
    <w:basedOn w:val="Normal"/>
    <w:rsid w:val="00D11D75"/>
    <w:pPr>
      <w:keepNext/>
      <w:spacing w:before="60" w:after="60"/>
    </w:pPr>
    <w:rPr>
      <w:rFonts w:ascii="Arial" w:eastAsia="Times New Roman" w:hAnsi="Arial" w:cs="Times New Roman"/>
      <w:b/>
      <w:sz w:val="18"/>
      <w:szCs w:val="24"/>
    </w:rPr>
  </w:style>
  <w:style w:type="paragraph" w:customStyle="1" w:styleId="BodyTextTableText">
    <w:name w:val="Body Text Table Text"/>
    <w:basedOn w:val="Normal"/>
    <w:rsid w:val="00D11D75"/>
    <w:rPr>
      <w:rFonts w:eastAsia="Times New Roman" w:cs="Arial"/>
      <w:szCs w:val="20"/>
    </w:rPr>
  </w:style>
  <w:style w:type="paragraph" w:styleId="PargrafodaLista">
    <w:name w:val="List Paragraph"/>
    <w:basedOn w:val="Normal"/>
    <w:uiPriority w:val="34"/>
    <w:qFormat/>
    <w:rsid w:val="00C968A3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TableHeading">
    <w:name w:val="Body Text Table Heading"/>
    <w:next w:val="BodyTextTableText"/>
    <w:rsid w:val="00C968A3"/>
    <w:pPr>
      <w:spacing w:after="0" w:line="240" w:lineRule="auto"/>
    </w:pPr>
    <w:rPr>
      <w:rFonts w:ascii="Calibri" w:eastAsia="Times New Roman" w:hAnsi="Calibri" w:cs="Arial"/>
      <w:b/>
      <w:lang w:val="en-US"/>
    </w:rPr>
  </w:style>
  <w:style w:type="paragraph" w:customStyle="1" w:styleId="table">
    <w:name w:val="table"/>
    <w:basedOn w:val="Normal"/>
    <w:rsid w:val="00844A17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CG Times" w:eastAsia="Times New Roman" w:hAnsi="CG Times" w:cs="Times New Roman"/>
      <w:sz w:val="18"/>
      <w:szCs w:val="20"/>
    </w:rPr>
  </w:style>
  <w:style w:type="paragraph" w:customStyle="1" w:styleId="Autopass-1">
    <w:name w:val="Autopass-1"/>
    <w:basedOn w:val="Autopass-01"/>
    <w:link w:val="Autopass-1Char"/>
    <w:qFormat/>
    <w:rsid w:val="0026034A"/>
    <w:pPr>
      <w:numPr>
        <w:numId w:val="0"/>
      </w:numPr>
      <w:ind w:left="432" w:hanging="432"/>
    </w:pPr>
  </w:style>
  <w:style w:type="character" w:customStyle="1" w:styleId="Autopass-1Char">
    <w:name w:val="Autopass-1 Char"/>
    <w:basedOn w:val="Autopass-01Char"/>
    <w:link w:val="Autopass-1"/>
    <w:rsid w:val="00260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MenoPendente">
    <w:name w:val="Unresolved Mention"/>
    <w:basedOn w:val="Fontepargpadro"/>
    <w:uiPriority w:val="99"/>
    <w:semiHidden/>
    <w:unhideWhenUsed/>
    <w:rsid w:val="00E47E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18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itbucket.org/momentum_DDP/grupokasil/pull-requests/130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itbucket.org/momentum_DDP/scripts/pull-requests/180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4ED359FA60964CB07904F30A7ADD8D" ma:contentTypeVersion="11" ma:contentTypeDescription="Crie um novo documento." ma:contentTypeScope="" ma:versionID="a5beb9e59c864572913bbaa887f1cdc0">
  <xsd:schema xmlns:xsd="http://www.w3.org/2001/XMLSchema" xmlns:xs="http://www.w3.org/2001/XMLSchema" xmlns:p="http://schemas.microsoft.com/office/2006/metadata/properties" xmlns:ns3="7d3858d3-ddf2-476e-a954-9001e26ef973" xmlns:ns4="9e921a23-ec02-4a9b-944e-045b07944d7b" targetNamespace="http://schemas.microsoft.com/office/2006/metadata/properties" ma:root="true" ma:fieldsID="ae0d0fe9e517cab1163c7d1206c44917" ns3:_="" ns4:_="">
    <xsd:import namespace="7d3858d3-ddf2-476e-a954-9001e26ef973"/>
    <xsd:import namespace="9e921a23-ec02-4a9b-944e-045b07944d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3858d3-ddf2-476e-a954-9001e26ef9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21a23-ec02-4a9b-944e-045b07944d7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3CC860-2B16-4594-BBDE-BA6386D2EC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3858d3-ddf2-476e-a954-9001e26ef973"/>
    <ds:schemaRef ds:uri="9e921a23-ec02-4a9b-944e-045b07944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9A2761-AB58-4436-B580-D3D1C0F454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B45424-AEF4-4C15-98DB-3B0057D662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3C4A93-A855-4EE4-83E6-5F937F97BA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1</Pages>
  <Words>210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Promobom Autopass S.A.</Company>
  <LinksUpToDate>false</LinksUpToDate>
  <CharactersWithSpaces>1346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Marco Dittrichi</dc:creator>
  <cp:keywords>Template Gerenciamento de Projetos</cp:keywords>
  <cp:lastModifiedBy>Matheus Nascimento</cp:lastModifiedBy>
  <cp:revision>2</cp:revision>
  <cp:lastPrinted>2019-05-21T17:39:00Z</cp:lastPrinted>
  <dcterms:created xsi:type="dcterms:W3CDTF">2022-10-11T13:44:00Z</dcterms:created>
  <dcterms:modified xsi:type="dcterms:W3CDTF">2022-10-11T13:44:00Z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0x010100934ED359FA60964CB07904F30A7ADD8D</vt:lpwstr>
  </property>
</Properties>
</file>